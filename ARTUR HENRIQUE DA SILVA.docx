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right" w:tblpY="706"/>
        <w:tblW w:w="108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725"/>
        <w:gridCol w:w="6515"/>
      </w:tblGrid>
      <w:tr w:rsidR="00703964" w:rsidRPr="00D40ACF" w14:paraId="62FFFCCA" w14:textId="77777777" w:rsidTr="00703964">
        <w:trPr>
          <w:trHeight w:val="4446"/>
        </w:trPr>
        <w:tc>
          <w:tcPr>
            <w:tcW w:w="3625" w:type="dxa"/>
            <w:vAlign w:val="bottom"/>
          </w:tcPr>
          <w:p w14:paraId="1BD45141" w14:textId="56129880" w:rsidR="00703964" w:rsidRPr="00D40ACF" w:rsidRDefault="00023CE8" w:rsidP="00703964">
            <w:pPr>
              <w:tabs>
                <w:tab w:val="left" w:pos="990"/>
              </w:tabs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anchor distT="0" distB="0" distL="114300" distR="114300" simplePos="0" relativeHeight="251658240" behindDoc="1" locked="0" layoutInCell="1" allowOverlap="1" wp14:anchorId="22715851" wp14:editId="06800C5B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1024255</wp:posOffset>
                  </wp:positionV>
                  <wp:extent cx="2155825" cy="2155825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2155825"/>
                          </a:xfrm>
                          <a:prstGeom prst="rect">
                            <a:avLst/>
                          </a:prstGeom>
                          <a:effectLst>
                            <a:softEdge rad="254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5" w:type="dxa"/>
          </w:tcPr>
          <w:p w14:paraId="3B3DF8EA" w14:textId="77777777" w:rsidR="00703964" w:rsidRPr="00D40ACF" w:rsidRDefault="00703964" w:rsidP="0070396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515" w:type="dxa"/>
            <w:vAlign w:val="bottom"/>
          </w:tcPr>
          <w:p w14:paraId="5382FBBA" w14:textId="7957EEA7" w:rsidR="00703964" w:rsidRPr="00023CE8" w:rsidRDefault="00023CE8" w:rsidP="00703964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023CE8">
              <w:rPr>
                <w:noProof/>
                <w:sz w:val="72"/>
                <w:szCs w:val="72"/>
                <w:lang w:val="pt-BR"/>
              </w:rPr>
              <w:t>ARTUR HENRIQUE DA SILVA (FLUTTER DEVELOPER JR)</w:t>
            </w:r>
          </w:p>
        </w:tc>
      </w:tr>
      <w:tr w:rsidR="00703964" w:rsidRPr="00D40ACF" w14:paraId="62075ADE" w14:textId="77777777" w:rsidTr="00703964">
        <w:trPr>
          <w:trHeight w:val="8393"/>
        </w:trPr>
        <w:tc>
          <w:tcPr>
            <w:tcW w:w="3625" w:type="dxa"/>
          </w:tcPr>
          <w:p w14:paraId="1191B2A5" w14:textId="22D6133E" w:rsidR="00703964" w:rsidRPr="00D40ACF" w:rsidRDefault="00703964" w:rsidP="00703964">
            <w:pPr>
              <w:pStyle w:val="Ttulo3"/>
              <w:rPr>
                <w:noProof/>
                <w:lang w:val="pt-BR"/>
              </w:rPr>
            </w:pPr>
          </w:p>
          <w:p w14:paraId="1D7F0E94" w14:textId="77777777" w:rsidR="00703964" w:rsidRPr="00D40ACF" w:rsidRDefault="00703964" w:rsidP="00703964">
            <w:pPr>
              <w:rPr>
                <w:noProof/>
                <w:lang w:val="pt-BR"/>
              </w:rPr>
            </w:pPr>
          </w:p>
          <w:p w14:paraId="2E5F04CE" w14:textId="77777777" w:rsidR="00703964" w:rsidRPr="00D40ACF" w:rsidRDefault="00703964" w:rsidP="00703964">
            <w:pPr>
              <w:rPr>
                <w:noProof/>
                <w:lang w:val="pt-BR"/>
              </w:rPr>
            </w:pPr>
          </w:p>
          <w:p w14:paraId="0E481FCA" w14:textId="3545D305" w:rsidR="00703964" w:rsidRPr="00D40ACF" w:rsidRDefault="00703964" w:rsidP="00703964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INFORMAÇÕES de </w:t>
            </w:r>
            <w:sdt>
              <w:sdtPr>
                <w:rPr>
                  <w:noProof/>
                  <w:lang w:val="pt-BR"/>
                </w:rPr>
                <w:id w:val="-1954003311"/>
                <w:placeholder>
                  <w:docPart w:val="96C768F38A6945EF9B5E21D1C5E5F4CA"/>
                </w:placeholder>
                <w:temporary/>
                <w:showingPlcHdr/>
                <w15:appearance w15:val="hidden"/>
              </w:sdtPr>
              <w:sdtContent>
                <w:r w:rsidRPr="00D40ACF">
                  <w:rPr>
                    <w:noProof/>
                    <w:lang w:val="pt-BR" w:bidi="pt-BR"/>
                  </w:rPr>
                  <w:t>Contato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111563247"/>
              <w:placeholder>
                <w:docPart w:val="49D21F3D6B3C4DD8AF530526D2BA9879"/>
              </w:placeholder>
              <w:temporary/>
              <w:showingPlcHdr/>
              <w15:appearance w15:val="hidden"/>
            </w:sdtPr>
            <w:sdtContent>
              <w:p w14:paraId="7FF850C3" w14:textId="77777777" w:rsidR="00703964" w:rsidRPr="00D40ACF" w:rsidRDefault="00703964" w:rsidP="0070396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743F3482" w14:textId="77777777" w:rsidR="00703964" w:rsidRPr="00D40ACF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(94) 98168-7865</w:t>
            </w:r>
          </w:p>
          <w:p w14:paraId="37CE602E" w14:textId="77777777" w:rsidR="00703964" w:rsidRPr="00D40ACF" w:rsidRDefault="00703964" w:rsidP="00703964">
            <w:pPr>
              <w:rPr>
                <w:noProof/>
                <w:lang w:val="pt-BR"/>
              </w:rPr>
            </w:pPr>
          </w:p>
          <w:p w14:paraId="034C8F6B" w14:textId="77777777" w:rsidR="00703964" w:rsidRPr="00D40ACF" w:rsidRDefault="00703964" w:rsidP="00703964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C4590891E6CC4E3AA61A2C459D6CEEBF"/>
              </w:placeholder>
              <w:temporary/>
              <w:showingPlcHdr/>
              <w15:appearance w15:val="hidden"/>
            </w:sdtPr>
            <w:sdtContent>
              <w:p w14:paraId="2B26B305" w14:textId="77777777" w:rsidR="00703964" w:rsidRPr="00D40ACF" w:rsidRDefault="00703964" w:rsidP="00703964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06AE94AC" w14:textId="77777777" w:rsidR="00703964" w:rsidRDefault="00703964" w:rsidP="00703964">
            <w:pPr>
              <w:rPr>
                <w:noProof/>
                <w:color w:val="B85A22" w:themeColor="accent2" w:themeShade="BF"/>
                <w:lang w:val="pt-BR"/>
              </w:rPr>
            </w:pPr>
            <w:hyperlink r:id="rId10" w:history="1">
              <w:r w:rsidRPr="0077519E">
                <w:rPr>
                  <w:rStyle w:val="Hyperlink"/>
                  <w:noProof/>
                  <w:lang w:val="pt-BR"/>
                </w:rPr>
                <w:t>arturh910@gmail.com</w:t>
              </w:r>
            </w:hyperlink>
          </w:p>
          <w:p w14:paraId="728A4A65" w14:textId="77777777" w:rsidR="00703964" w:rsidRDefault="00703964" w:rsidP="00703964">
            <w:pPr>
              <w:rPr>
                <w:noProof/>
                <w:color w:val="B85A22" w:themeColor="accent2" w:themeShade="BF"/>
                <w:lang w:val="pt-BR"/>
              </w:rPr>
            </w:pPr>
          </w:p>
          <w:p w14:paraId="3E550292" w14:textId="77777777" w:rsidR="00703964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Linkedin:</w:t>
            </w:r>
          </w:p>
          <w:p w14:paraId="5086A310" w14:textId="5E9ACD4C" w:rsidR="00703964" w:rsidRPr="00703964" w:rsidRDefault="00703964" w:rsidP="00703964">
            <w:pPr>
              <w:rPr>
                <w:noProof/>
                <w:lang w:val="pt-BR"/>
              </w:rPr>
            </w:pPr>
            <w:hyperlink r:id="rId11" w:history="1">
              <w:r w:rsidRPr="00703964">
                <w:rPr>
                  <w:rStyle w:val="Hyperlink"/>
                  <w:noProof/>
                  <w:lang w:val="pt-BR"/>
                </w:rPr>
                <w:t>http://www.linkedin.com/in/artur-henrique-da-silva-864633161</w:t>
              </w:r>
            </w:hyperlink>
          </w:p>
          <w:p w14:paraId="582A85C9" w14:textId="77777777" w:rsidR="00703964" w:rsidRPr="00703964" w:rsidRDefault="00703964" w:rsidP="00703964">
            <w:pPr>
              <w:rPr>
                <w:noProof/>
                <w:sz w:val="22"/>
                <w:lang w:val="pt-BR"/>
              </w:rPr>
            </w:pPr>
          </w:p>
          <w:p w14:paraId="725B5C37" w14:textId="312642CB" w:rsidR="00703964" w:rsidRPr="00703964" w:rsidRDefault="00703964" w:rsidP="00703964">
            <w:pPr>
              <w:rPr>
                <w:b/>
                <w:bCs/>
                <w:noProof/>
                <w:color w:val="548AB7" w:themeColor="accent1" w:themeShade="BF"/>
                <w:sz w:val="22"/>
                <w:lang w:val="pt-BR"/>
              </w:rPr>
            </w:pPr>
            <w:r w:rsidRPr="00703964">
              <w:rPr>
                <w:b/>
                <w:bCs/>
                <w:noProof/>
                <w:color w:val="548AB7" w:themeColor="accent1" w:themeShade="BF"/>
                <w:sz w:val="22"/>
                <w:lang w:val="pt-BR"/>
              </w:rPr>
              <w:t>H</w:t>
            </w:r>
            <w:r>
              <w:rPr>
                <w:b/>
                <w:bCs/>
                <w:noProof/>
                <w:color w:val="548AB7" w:themeColor="accent1" w:themeShade="BF"/>
                <w:sz w:val="22"/>
                <w:lang w:val="pt-BR"/>
              </w:rPr>
              <w:t>ABILIDADES INTERPESSOAIS</w:t>
            </w:r>
          </w:p>
          <w:p w14:paraId="35ED8EE9" w14:textId="77777777" w:rsidR="00703964" w:rsidRDefault="00703964" w:rsidP="00703964">
            <w:pPr>
              <w:rPr>
                <w:noProof/>
                <w:lang w:val="pt-BR"/>
              </w:rPr>
            </w:pPr>
          </w:p>
          <w:p w14:paraId="75904DE5" w14:textId="77777777" w:rsidR="00703964" w:rsidRPr="00D40ACF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F35D9B4" wp14:editId="25DE0DD3">
                  <wp:extent cx="2247900" cy="1543050"/>
                  <wp:effectExtent l="0" t="0" r="0" b="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3C092E72" w14:textId="77777777" w:rsidR="00703964" w:rsidRPr="00D40ACF" w:rsidRDefault="00703964" w:rsidP="00703964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515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9C0BD4AA0FBA4AA4A30BD098F7333920"/>
              </w:placeholder>
              <w:temporary/>
              <w:showingPlcHdr/>
              <w15:appearance w15:val="hidden"/>
            </w:sdtPr>
            <w:sdtContent>
              <w:p w14:paraId="4747A6C0" w14:textId="77777777" w:rsidR="00703964" w:rsidRPr="00D40ACF" w:rsidRDefault="00703964" w:rsidP="0070396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22D4FDB3" w14:textId="77777777" w:rsidR="00703964" w:rsidRPr="00D40ACF" w:rsidRDefault="00703964" w:rsidP="0070396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IFPA CMI</w:t>
            </w:r>
          </w:p>
          <w:p w14:paraId="60158FB8" w14:textId="77777777" w:rsidR="00703964" w:rsidRPr="00D40ACF" w:rsidRDefault="00703964" w:rsidP="0070396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04/17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12/19</w:t>
            </w:r>
          </w:p>
          <w:p w14:paraId="363781ED" w14:textId="77777777" w:rsidR="00703964" w:rsidRPr="00D40ACF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Técnico em Informática Integrado ao Ensino Médio.</w:t>
            </w:r>
          </w:p>
          <w:p w14:paraId="0A803326" w14:textId="77777777" w:rsidR="00703964" w:rsidRDefault="00703964" w:rsidP="00703964">
            <w:pPr>
              <w:pStyle w:val="Ttulo4"/>
              <w:rPr>
                <w:noProof/>
                <w:lang w:val="pt-BR"/>
              </w:rPr>
            </w:pPr>
          </w:p>
          <w:p w14:paraId="7336E84E" w14:textId="77777777" w:rsidR="00703964" w:rsidRPr="00D40ACF" w:rsidRDefault="00703964" w:rsidP="0070396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Faculdade Pitágoras </w:t>
            </w:r>
          </w:p>
          <w:p w14:paraId="1C7AFEAF" w14:textId="77777777" w:rsidR="00703964" w:rsidRPr="00D40ACF" w:rsidRDefault="00703964" w:rsidP="0070396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02/20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06/22</w:t>
            </w:r>
          </w:p>
          <w:p w14:paraId="35894D47" w14:textId="77777777" w:rsidR="00703964" w:rsidRPr="00D40ACF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Análise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e Desenvolvimento de Sistemas.</w:t>
            </w:r>
          </w:p>
          <w:p w14:paraId="6F665E21" w14:textId="77777777" w:rsidR="00703964" w:rsidRPr="00D40ACF" w:rsidRDefault="00703964" w:rsidP="00703964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EXPERIÊNCIA PROFISSIONAL </w:t>
            </w:r>
          </w:p>
          <w:p w14:paraId="453600D0" w14:textId="77777777" w:rsidR="00703964" w:rsidRPr="006D2D9E" w:rsidRDefault="00703964" w:rsidP="0070396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Ela Entrega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Flutter Developer</w:t>
            </w:r>
          </w:p>
          <w:p w14:paraId="43CA09E6" w14:textId="77777777" w:rsidR="00703964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Participei do projeto do aplicativo Ela Entrega e tive como principal responsabilidade participar de todas as etapas de criação do aplicativo.</w:t>
            </w:r>
          </w:p>
          <w:p w14:paraId="38EA8A55" w14:textId="77777777" w:rsidR="00703964" w:rsidRPr="00D40ACF" w:rsidRDefault="00703964" w:rsidP="00703964">
            <w:pPr>
              <w:rPr>
                <w:noProof/>
                <w:lang w:val="pt-BR" w:bidi="pt-BR"/>
              </w:rPr>
            </w:pPr>
            <w:r>
              <w:rPr>
                <w:noProof/>
                <w:lang w:val="pt-BR"/>
              </w:rPr>
              <w:t>Desenvolvi as telas do app junto com outro desenvolvedor, consumi API’s, usei gerencia de estado e utilizei persistência inter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na nesse projeto.</w:t>
            </w:r>
          </w:p>
          <w:p w14:paraId="18C9A730" w14:textId="77777777" w:rsidR="00703964" w:rsidRPr="00D40ACF" w:rsidRDefault="00703964" w:rsidP="00703964">
            <w:pPr>
              <w:rPr>
                <w:noProof/>
                <w:lang w:val="pt-BR"/>
              </w:rPr>
            </w:pPr>
          </w:p>
          <w:p w14:paraId="0B1F9AC8" w14:textId="77777777" w:rsidR="00703964" w:rsidRPr="006D2D9E" w:rsidRDefault="00703964" w:rsidP="00703964">
            <w:pPr>
              <w:pStyle w:val="Ttulo4"/>
              <w:rPr>
                <w:bCs/>
                <w:noProof/>
                <w:lang w:val="en-US"/>
              </w:rPr>
            </w:pPr>
            <w:r w:rsidRPr="006D2D9E">
              <w:rPr>
                <w:noProof/>
                <w:lang w:val="en-US"/>
              </w:rPr>
              <w:t>Supermarket Price</w:t>
            </w:r>
            <w:r w:rsidRPr="006D2D9E">
              <w:rPr>
                <w:noProof/>
                <w:lang w:val="en-US" w:bidi="pt-BR"/>
              </w:rPr>
              <w:t xml:space="preserve"> </w:t>
            </w:r>
            <w:r w:rsidRPr="006D2D9E">
              <w:rPr>
                <w:noProof/>
                <w:lang w:val="en-US"/>
              </w:rPr>
              <w:t>Flutter Developer</w:t>
            </w:r>
          </w:p>
          <w:p w14:paraId="5681A2ED" w14:textId="77777777" w:rsidR="00703964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Projeto pessoal no qual eu desenvolvi um aplicativo que comparava preços dos produtos nos supermercados, criei  uma base de dados para utilizar como teste.</w:t>
            </w:r>
          </w:p>
          <w:p w14:paraId="465447BF" w14:textId="77777777" w:rsidR="00703964" w:rsidRPr="00D40ACF" w:rsidRDefault="00703964" w:rsidP="00703964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Nesse aplicativo utilizei de gerencia de estado para gerenciar a atualização dos preços e outras coisas, consumi API para pegar os dados das bases de dados que criei, utilizei persistência interna para pegar esses dados e manter no celular do usuario, para que ele possa ter acesso sem internet.</w:t>
            </w:r>
          </w:p>
          <w:sdt>
            <w:sdtPr>
              <w:rPr>
                <w:noProof/>
                <w:lang w:val="pt-BR"/>
              </w:rPr>
              <w:id w:val="1669594239"/>
              <w:placeholder>
                <w:docPart w:val="B4C6D760106A4BB3B185CBF68DB02201"/>
              </w:placeholder>
              <w:temporary/>
              <w:showingPlcHdr/>
              <w15:appearance w15:val="hidden"/>
            </w:sdtPr>
            <w:sdtContent>
              <w:p w14:paraId="2A514893" w14:textId="77777777" w:rsidR="00703964" w:rsidRDefault="00703964" w:rsidP="00703964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0B59EF3F" w14:textId="77777777" w:rsidR="00703964" w:rsidRDefault="00703964" w:rsidP="0070396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Flutter</w:t>
            </w:r>
            <w:proofErr w:type="spellEnd"/>
            <w:r>
              <w:rPr>
                <w:lang w:val="pt-BR"/>
              </w:rPr>
              <w:t xml:space="preserve">: 1 ano e 6 meses de </w:t>
            </w:r>
            <w:proofErr w:type="gramStart"/>
            <w:r>
              <w:rPr>
                <w:lang w:val="pt-BR"/>
              </w:rPr>
              <w:t>experiência ,</w:t>
            </w:r>
            <w:proofErr w:type="gramEnd"/>
            <w:r>
              <w:rPr>
                <w:lang w:val="pt-BR"/>
              </w:rPr>
              <w:t xml:space="preserve"> experiência na qual envolve criação de apps mobile multiplataforma, consumo de API, gerencia de estado, arquitetura MVC, Persistência Interna de dados.</w:t>
            </w:r>
          </w:p>
          <w:p w14:paraId="143BEE13" w14:textId="77777777" w:rsidR="00703964" w:rsidRDefault="00703964" w:rsidP="0070396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Dart</w:t>
            </w:r>
            <w:proofErr w:type="spellEnd"/>
            <w:r>
              <w:rPr>
                <w:lang w:val="pt-BR"/>
              </w:rPr>
              <w:t xml:space="preserve">: 1 ano e 6 meses de experiência, experiência na qual foquei em trabalhar com o seu framework de desenvolvimento mobile que é o </w:t>
            </w:r>
            <w:proofErr w:type="spellStart"/>
            <w:r>
              <w:rPr>
                <w:lang w:val="pt-BR"/>
              </w:rPr>
              <w:t>Flutter</w:t>
            </w:r>
            <w:proofErr w:type="spellEnd"/>
            <w:r>
              <w:rPr>
                <w:lang w:val="pt-BR"/>
              </w:rPr>
              <w:t>.</w:t>
            </w:r>
          </w:p>
          <w:p w14:paraId="5A290C7E" w14:textId="77777777" w:rsidR="00703964" w:rsidRDefault="00703964" w:rsidP="0070396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Git</w:t>
            </w:r>
            <w:proofErr w:type="spellEnd"/>
            <w:r>
              <w:rPr>
                <w:lang w:val="pt-BR"/>
              </w:rPr>
              <w:t>: 1 ano de experiência: experiência na qual consiste em saber os comandos usuais do dia a dia.</w:t>
            </w:r>
          </w:p>
          <w:p w14:paraId="73D12373" w14:textId="77777777" w:rsidR="00703964" w:rsidRDefault="00703964" w:rsidP="00703964">
            <w:pPr>
              <w:rPr>
                <w:lang w:val="pt-BR"/>
              </w:rPr>
            </w:pPr>
            <w:r>
              <w:rPr>
                <w:lang w:val="pt-BR"/>
              </w:rPr>
              <w:t xml:space="preserve">API: 6 meses de experiência, experiência na qual consiste na criação de </w:t>
            </w:r>
            <w:proofErr w:type="spellStart"/>
            <w:r>
              <w:rPr>
                <w:lang w:val="pt-BR"/>
              </w:rPr>
              <w:t>API’s</w:t>
            </w:r>
            <w:proofErr w:type="spellEnd"/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simples</w:t>
            </w:r>
            <w:proofErr w:type="gramEnd"/>
            <w:r>
              <w:rPr>
                <w:lang w:val="pt-BR"/>
              </w:rPr>
              <w:t xml:space="preserve"> mas que sejam organizadas.</w:t>
            </w:r>
          </w:p>
          <w:p w14:paraId="3949DF46" w14:textId="77777777" w:rsidR="00703964" w:rsidRPr="00703964" w:rsidRDefault="00703964" w:rsidP="00703964">
            <w:pPr>
              <w:rPr>
                <w:lang w:val="pt-BR"/>
              </w:rPr>
            </w:pPr>
            <w:r>
              <w:rPr>
                <w:lang w:val="pt-BR"/>
              </w:rPr>
              <w:t>Lúmen (</w:t>
            </w:r>
            <w:proofErr w:type="spellStart"/>
            <w:r>
              <w:rPr>
                <w:lang w:val="pt-BR"/>
              </w:rPr>
              <w:t>Lavaravel</w:t>
            </w:r>
            <w:proofErr w:type="spellEnd"/>
            <w:r>
              <w:rPr>
                <w:lang w:val="pt-BR"/>
              </w:rPr>
              <w:t xml:space="preserve">): 6 meses de experiência, experiência na qual envolve a criação de </w:t>
            </w:r>
            <w:proofErr w:type="spellStart"/>
            <w:r>
              <w:rPr>
                <w:lang w:val="pt-BR"/>
              </w:rPr>
              <w:t>API’s</w:t>
            </w:r>
            <w:proofErr w:type="spellEnd"/>
            <w:r>
              <w:rPr>
                <w:lang w:val="pt-BR"/>
              </w:rPr>
              <w:t xml:space="preserve"> simples.</w:t>
            </w:r>
          </w:p>
        </w:tc>
      </w:tr>
    </w:tbl>
    <w:p w14:paraId="064BA299" w14:textId="77777777" w:rsidR="0043117B" w:rsidRPr="00D40ACF" w:rsidRDefault="00317176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C0DED" w14:textId="77777777" w:rsidR="00317176" w:rsidRDefault="00317176" w:rsidP="000C45FF">
      <w:r>
        <w:separator/>
      </w:r>
    </w:p>
  </w:endnote>
  <w:endnote w:type="continuationSeparator" w:id="0">
    <w:p w14:paraId="689A3D07" w14:textId="77777777" w:rsidR="00317176" w:rsidRDefault="003171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F24FE" w14:textId="77777777" w:rsidR="00317176" w:rsidRDefault="00317176" w:rsidP="000C45FF">
      <w:r>
        <w:separator/>
      </w:r>
    </w:p>
  </w:footnote>
  <w:footnote w:type="continuationSeparator" w:id="0">
    <w:p w14:paraId="597AA0D5" w14:textId="77777777" w:rsidR="00317176" w:rsidRDefault="003171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B8704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539F901B" wp14:editId="2B682C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9E"/>
    <w:rsid w:val="00023CE8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17176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05CD5"/>
    <w:rsid w:val="005262AC"/>
    <w:rsid w:val="005A2450"/>
    <w:rsid w:val="005E39D5"/>
    <w:rsid w:val="00600670"/>
    <w:rsid w:val="0062123A"/>
    <w:rsid w:val="00646E75"/>
    <w:rsid w:val="006771D0"/>
    <w:rsid w:val="006D2D9E"/>
    <w:rsid w:val="006E24E2"/>
    <w:rsid w:val="00703964"/>
    <w:rsid w:val="00715FCB"/>
    <w:rsid w:val="00743101"/>
    <w:rsid w:val="007775E1"/>
    <w:rsid w:val="007867A0"/>
    <w:rsid w:val="007927F5"/>
    <w:rsid w:val="007D4DDB"/>
    <w:rsid w:val="00802CA0"/>
    <w:rsid w:val="009260CD"/>
    <w:rsid w:val="00941BED"/>
    <w:rsid w:val="00952C25"/>
    <w:rsid w:val="00A2118D"/>
    <w:rsid w:val="00A238A5"/>
    <w:rsid w:val="00A2629B"/>
    <w:rsid w:val="00AD76E2"/>
    <w:rsid w:val="00B06E4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0DC8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CD5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artur-henrique-da-silva-864633161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arturh910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int\AppData\Local\Microsoft\Office\16.0\DTS\pt-BR%7b3C86D444-0FF3-4543-81E2-4D7C0825D49A%7d\%7b83D8C47B-8A77-4BF4-9EB8-4B5531FC712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Objetividade</c:v>
                </c:pt>
                <c:pt idx="1">
                  <c:v>Raciocinio Rapido</c:v>
                </c:pt>
                <c:pt idx="2">
                  <c:v>Trabalho em equipe</c:v>
                </c:pt>
                <c:pt idx="3">
                  <c:v>Tomada de Decisões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4.5</c:v>
                </c:pt>
                <c:pt idx="3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3-4970-A3BC-42C4DBA7242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Objetividade</c:v>
                </c:pt>
                <c:pt idx="1">
                  <c:v>Raciocinio Rapido</c:v>
                </c:pt>
                <c:pt idx="2">
                  <c:v>Trabalho em equipe</c:v>
                </c:pt>
                <c:pt idx="3">
                  <c:v>Tomada de Decisões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CC23-4970-A3BC-42C4DBA7242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Objetividade</c:v>
                </c:pt>
                <c:pt idx="1">
                  <c:v>Raciocinio Rapido</c:v>
                </c:pt>
                <c:pt idx="2">
                  <c:v>Trabalho em equipe</c:v>
                </c:pt>
                <c:pt idx="3">
                  <c:v>Tomada de Decisões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CC23-4970-A3BC-42C4DBA72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63217880"/>
        <c:axId val="263216568"/>
      </c:barChart>
      <c:catAx>
        <c:axId val="263217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3216568"/>
        <c:crosses val="autoZero"/>
        <c:auto val="1"/>
        <c:lblAlgn val="ctr"/>
        <c:lblOffset val="100"/>
        <c:noMultiLvlLbl val="0"/>
      </c:catAx>
      <c:valAx>
        <c:axId val="2632165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63217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C768F38A6945EF9B5E21D1C5E5F4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5101B6-D689-4C68-AFF6-D20F7432017C}"/>
      </w:docPartPr>
      <w:docPartBody>
        <w:p w:rsidR="00000000" w:rsidRDefault="00283060" w:rsidP="00283060">
          <w:pPr>
            <w:pStyle w:val="96C768F38A6945EF9B5E21D1C5E5F4CA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49D21F3D6B3C4DD8AF530526D2BA98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F4700-ADB1-4F19-9131-7899EAE5A8E7}"/>
      </w:docPartPr>
      <w:docPartBody>
        <w:p w:rsidR="00000000" w:rsidRDefault="00283060" w:rsidP="00283060">
          <w:pPr>
            <w:pStyle w:val="49D21F3D6B3C4DD8AF530526D2BA9879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C4590891E6CC4E3AA61A2C459D6CEE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5535CE-175F-48DA-940C-3255583658EA}"/>
      </w:docPartPr>
      <w:docPartBody>
        <w:p w:rsidR="00000000" w:rsidRDefault="00283060" w:rsidP="00283060">
          <w:pPr>
            <w:pStyle w:val="C4590891E6CC4E3AA61A2C459D6CEEBF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9C0BD4AA0FBA4AA4A30BD098F73339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EFCD3F-7FF1-4B80-B250-7EA8AE6125F3}"/>
      </w:docPartPr>
      <w:docPartBody>
        <w:p w:rsidR="00000000" w:rsidRDefault="00283060" w:rsidP="00283060">
          <w:pPr>
            <w:pStyle w:val="9C0BD4AA0FBA4AA4A30BD098F7333920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B4C6D760106A4BB3B185CBF68DB022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162E18-4742-4C3A-80F2-7ACA6550680A}"/>
      </w:docPartPr>
      <w:docPartBody>
        <w:p w:rsidR="00000000" w:rsidRDefault="00283060" w:rsidP="00283060">
          <w:pPr>
            <w:pStyle w:val="B4C6D760106A4BB3B185CBF68DB02201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60"/>
    <w:rsid w:val="00240731"/>
    <w:rsid w:val="002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28306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A5EA0AADC5F45C7943A1DD8D4F0962A">
    <w:name w:val="2A5EA0AADC5F45C7943A1DD8D4F0962A"/>
  </w:style>
  <w:style w:type="paragraph" w:customStyle="1" w:styleId="8A5422CB1D0E430895BE5B982AE3E9B7">
    <w:name w:val="8A5422CB1D0E430895BE5B982AE3E9B7"/>
  </w:style>
  <w:style w:type="paragraph" w:customStyle="1" w:styleId="1458E2BAC8634A79B5947EF98F3B2ED4">
    <w:name w:val="1458E2BAC8634A79B5947EF98F3B2ED4"/>
  </w:style>
  <w:style w:type="paragraph" w:customStyle="1" w:styleId="E4AE60F08BBF4A55B16951FDCFF31530">
    <w:name w:val="E4AE60F08BBF4A55B16951FDCFF31530"/>
  </w:style>
  <w:style w:type="paragraph" w:customStyle="1" w:styleId="F5E7C1E276C24D468159B9F86E4536F0">
    <w:name w:val="F5E7C1E276C24D468159B9F86E4536F0"/>
  </w:style>
  <w:style w:type="paragraph" w:customStyle="1" w:styleId="E4972CE8AFF344D987D16E14CB0DC569">
    <w:name w:val="E4972CE8AFF344D987D16E14CB0DC569"/>
  </w:style>
  <w:style w:type="paragraph" w:customStyle="1" w:styleId="BD64C9539FF44D4594865E0EA3ED63A8">
    <w:name w:val="BD64C9539FF44D4594865E0EA3ED63A8"/>
  </w:style>
  <w:style w:type="paragraph" w:customStyle="1" w:styleId="5761C85D6C6B42DBB9111A8965A97EED">
    <w:name w:val="5761C85D6C6B42DBB9111A8965A97EED"/>
  </w:style>
  <w:style w:type="paragraph" w:customStyle="1" w:styleId="FF57CE6E9E624FBA9782B7420D9FBEF0">
    <w:name w:val="FF57CE6E9E624FBA9782B7420D9FBEF0"/>
  </w:style>
  <w:style w:type="paragraph" w:customStyle="1" w:styleId="BB2A970A11D44233A17F6908CB8B859C">
    <w:name w:val="BB2A970A11D44233A17F6908CB8B859C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F89FBBD63A1461F8ADC3F80DFDD740A">
    <w:name w:val="BF89FBBD63A1461F8ADC3F80DFDD740A"/>
  </w:style>
  <w:style w:type="paragraph" w:customStyle="1" w:styleId="B4C38F0612F34674944DB72015C16C03">
    <w:name w:val="B4C38F0612F34674944DB72015C16C03"/>
  </w:style>
  <w:style w:type="paragraph" w:customStyle="1" w:styleId="01E34E4139504EEBAC97517A8899E156">
    <w:name w:val="01E34E4139504EEBAC97517A8899E156"/>
  </w:style>
  <w:style w:type="paragraph" w:customStyle="1" w:styleId="F97B8BE28CF647E1ACBE0D8032C39A1B">
    <w:name w:val="F97B8BE28CF647E1ACBE0D8032C39A1B"/>
  </w:style>
  <w:style w:type="paragraph" w:customStyle="1" w:styleId="53E5BFC14E794AEEB604E82286F8D91F">
    <w:name w:val="53E5BFC14E794AEEB604E82286F8D91F"/>
  </w:style>
  <w:style w:type="paragraph" w:customStyle="1" w:styleId="EED4EF463EF84658AC04343A7658B674">
    <w:name w:val="EED4EF463EF84658AC04343A7658B674"/>
  </w:style>
  <w:style w:type="paragraph" w:customStyle="1" w:styleId="756F574111664B9EA654797B36F0DEBF">
    <w:name w:val="756F574111664B9EA654797B36F0DEBF"/>
  </w:style>
  <w:style w:type="paragraph" w:customStyle="1" w:styleId="4790BF585A68458ABFA4E6983B86CA0A">
    <w:name w:val="4790BF585A68458ABFA4E6983B86CA0A"/>
  </w:style>
  <w:style w:type="paragraph" w:customStyle="1" w:styleId="74F987AEACBE4C68B95CE74489E56519">
    <w:name w:val="74F987AEACBE4C68B95CE74489E56519"/>
  </w:style>
  <w:style w:type="paragraph" w:customStyle="1" w:styleId="4D001FDBA54044D8837ABAB9260807AA">
    <w:name w:val="4D001FDBA54044D8837ABAB9260807AA"/>
  </w:style>
  <w:style w:type="paragraph" w:customStyle="1" w:styleId="4BED4CB0BFB744289829FC3803733485">
    <w:name w:val="4BED4CB0BFB744289829FC3803733485"/>
  </w:style>
  <w:style w:type="paragraph" w:customStyle="1" w:styleId="9459528443FB440AA4DFDA9005FC9557">
    <w:name w:val="9459528443FB440AA4DFDA9005FC9557"/>
  </w:style>
  <w:style w:type="paragraph" w:customStyle="1" w:styleId="FA01CA04900243F0A907D2F2095F7DCA">
    <w:name w:val="FA01CA04900243F0A907D2F2095F7DCA"/>
  </w:style>
  <w:style w:type="paragraph" w:customStyle="1" w:styleId="5DF2221D65D54271BCB03E19F0A2093F">
    <w:name w:val="5DF2221D65D54271BCB03E19F0A2093F"/>
  </w:style>
  <w:style w:type="paragraph" w:customStyle="1" w:styleId="3E4357E17F61437B9CC2079CCA8A5B5D">
    <w:name w:val="3E4357E17F61437B9CC2079CCA8A5B5D"/>
  </w:style>
  <w:style w:type="paragraph" w:customStyle="1" w:styleId="5301C287485D42719A2241605AAD26DC">
    <w:name w:val="5301C287485D42719A2241605AAD26DC"/>
  </w:style>
  <w:style w:type="paragraph" w:customStyle="1" w:styleId="23EBB19AABEF4947B2B0F5EAB8609B84">
    <w:name w:val="23EBB19AABEF4947B2B0F5EAB8609B84"/>
  </w:style>
  <w:style w:type="paragraph" w:customStyle="1" w:styleId="B40AD6B6EF074689B949A6A861903AB8">
    <w:name w:val="B40AD6B6EF074689B949A6A861903AB8"/>
  </w:style>
  <w:style w:type="paragraph" w:customStyle="1" w:styleId="D07FF00DF5B44DBEBFF4B64CC591D0E8">
    <w:name w:val="D07FF00DF5B44DBEBFF4B64CC591D0E8"/>
  </w:style>
  <w:style w:type="paragraph" w:customStyle="1" w:styleId="8CB1FBE0C64E44BF9EC1B2BD33D22B66">
    <w:name w:val="8CB1FBE0C64E44BF9EC1B2BD33D22B66"/>
  </w:style>
  <w:style w:type="paragraph" w:customStyle="1" w:styleId="9B3D0FED5D8347FAAD0916A0B712C238">
    <w:name w:val="9B3D0FED5D8347FAAD0916A0B712C238"/>
  </w:style>
  <w:style w:type="paragraph" w:customStyle="1" w:styleId="0B7F4A6F62EF4CE7AB34BE522F3D319D">
    <w:name w:val="0B7F4A6F62EF4CE7AB34BE522F3D319D"/>
  </w:style>
  <w:style w:type="paragraph" w:customStyle="1" w:styleId="196291A48D4F4F4199BBD6E5DDAA5983">
    <w:name w:val="196291A48D4F4F4199BBD6E5DDAA5983"/>
  </w:style>
  <w:style w:type="paragraph" w:customStyle="1" w:styleId="9755BF64B6D849FBB1803306073F3129">
    <w:name w:val="9755BF64B6D849FBB1803306073F3129"/>
  </w:style>
  <w:style w:type="paragraph" w:customStyle="1" w:styleId="2BEA2E4E94384E899CA297AA233AE1D8">
    <w:name w:val="2BEA2E4E94384E899CA297AA233AE1D8"/>
  </w:style>
  <w:style w:type="paragraph" w:customStyle="1" w:styleId="85376744463E413AA071CE63D275DBAC">
    <w:name w:val="85376744463E413AA071CE63D275DBAC"/>
  </w:style>
  <w:style w:type="paragraph" w:customStyle="1" w:styleId="C5CF975EF7B249F2A58C3FBA68D6483D">
    <w:name w:val="C5CF975EF7B249F2A58C3FBA68D6483D"/>
  </w:style>
  <w:style w:type="paragraph" w:customStyle="1" w:styleId="B151AC9ACC904D2199C67E026806FF2B">
    <w:name w:val="B151AC9ACC904D2199C67E026806FF2B"/>
  </w:style>
  <w:style w:type="paragraph" w:customStyle="1" w:styleId="4C1DCEE195374238956B376A3CA26676">
    <w:name w:val="4C1DCEE195374238956B376A3CA26676"/>
  </w:style>
  <w:style w:type="paragraph" w:customStyle="1" w:styleId="9C5ADD2A622D4603AC5A58B929AA25E0">
    <w:name w:val="9C5ADD2A622D4603AC5A58B929AA25E0"/>
  </w:style>
  <w:style w:type="paragraph" w:customStyle="1" w:styleId="665014B3A3EA46FC988FB8B84D961E0F">
    <w:name w:val="665014B3A3EA46FC988FB8B84D961E0F"/>
  </w:style>
  <w:style w:type="character" w:customStyle="1" w:styleId="Ttulo2Char">
    <w:name w:val="Título 2 Char"/>
    <w:basedOn w:val="Fontepargpadro"/>
    <w:link w:val="Ttulo2"/>
    <w:uiPriority w:val="9"/>
    <w:rsid w:val="00283060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163280F807DE48F29F666922C66CB1A5">
    <w:name w:val="163280F807DE48F29F666922C66CB1A5"/>
  </w:style>
  <w:style w:type="paragraph" w:customStyle="1" w:styleId="DCF73ABD10D6425EB10812E0695D9305">
    <w:name w:val="DCF73ABD10D6425EB10812E0695D9305"/>
    <w:rsid w:val="00283060"/>
  </w:style>
  <w:style w:type="paragraph" w:customStyle="1" w:styleId="604B6139729C41E4ACE6CAF445FA5B7D">
    <w:name w:val="604B6139729C41E4ACE6CAF445FA5B7D"/>
    <w:rsid w:val="00283060"/>
  </w:style>
  <w:style w:type="paragraph" w:customStyle="1" w:styleId="96C768F38A6945EF9B5E21D1C5E5F4CA">
    <w:name w:val="96C768F38A6945EF9B5E21D1C5E5F4CA"/>
    <w:rsid w:val="00283060"/>
  </w:style>
  <w:style w:type="paragraph" w:customStyle="1" w:styleId="49D21F3D6B3C4DD8AF530526D2BA9879">
    <w:name w:val="49D21F3D6B3C4DD8AF530526D2BA9879"/>
    <w:rsid w:val="00283060"/>
  </w:style>
  <w:style w:type="paragraph" w:customStyle="1" w:styleId="C4590891E6CC4E3AA61A2C459D6CEEBF">
    <w:name w:val="C4590891E6CC4E3AA61A2C459D6CEEBF"/>
    <w:rsid w:val="00283060"/>
  </w:style>
  <w:style w:type="paragraph" w:customStyle="1" w:styleId="9C0BD4AA0FBA4AA4A30BD098F7333920">
    <w:name w:val="9C0BD4AA0FBA4AA4A30BD098F7333920"/>
    <w:rsid w:val="00283060"/>
  </w:style>
  <w:style w:type="paragraph" w:customStyle="1" w:styleId="B4C6D760106A4BB3B185CBF68DB02201">
    <w:name w:val="B4C6D760106A4BB3B185CBF68DB02201"/>
    <w:rsid w:val="00283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{83D8C47B-8A77-4BF4-9EB8-4B5531FC7120}tf00546271_win32</Template>
  <TotalTime>0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2021-03-03T20:14:00Z</dcterms:created>
  <dcterms:modified xsi:type="dcterms:W3CDTF">2021-03-03T20:48:00Z</dcterms:modified>
</cp:coreProperties>
</file>